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CCD5F" w14:textId="77777777" w:rsidR="00816216" w:rsidRDefault="7F685231" w:rsidP="00141A4C">
      <w:pPr>
        <w:pStyle w:val="Title"/>
      </w:pPr>
      <w:r>
        <w:t>Alexander Weininger</w:t>
      </w:r>
    </w:p>
    <w:p w14:paraId="7CFF88AE" w14:textId="2698FC60" w:rsidR="00141A4C" w:rsidRDefault="00215B05" w:rsidP="00141A4C">
      <w:r>
        <w:t>University of Portland</w:t>
      </w:r>
      <w:r w:rsidR="00E0274D">
        <w:t>, Portland, OR</w:t>
      </w:r>
      <w:r>
        <w:t xml:space="preserve"> </w:t>
      </w:r>
      <w:r w:rsidR="1A7282DE">
        <w:t>| 425-736-3849 | </w:t>
      </w:r>
      <w:r w:rsidR="000A76A1" w:rsidRPr="00875CCB">
        <w:t>alex.weininger@live.com</w:t>
      </w:r>
      <w:r w:rsidR="000A76A1">
        <w:t xml:space="preserve"> | weininge21@up.edu</w:t>
      </w:r>
    </w:p>
    <w:p w14:paraId="722B6CE0" w14:textId="77777777" w:rsidR="006270A9" w:rsidRDefault="00766A85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E5226DDDF8094E5492DAB9A27206EAB7"/>
          </w:placeholder>
          <w:temporary/>
          <w:showingPlcHdr/>
          <w15:appearance w15:val="hidden"/>
        </w:sdtPr>
        <w:sdtEndPr/>
        <w:sdtContent>
          <w:r w:rsidR="7F685231">
            <w:t>Objective</w:t>
          </w:r>
        </w:sdtContent>
      </w:sdt>
    </w:p>
    <w:p w14:paraId="06FCBC59" w14:textId="6F0EF747" w:rsidR="006270A9" w:rsidRDefault="7F685231">
      <w:r>
        <w:t xml:space="preserve">With my great work ethic and </w:t>
      </w:r>
      <w:r w:rsidR="00FE5AF0">
        <w:t>passion for programming</w:t>
      </w:r>
      <w:r>
        <w:t xml:space="preserve"> I want to earn </w:t>
      </w:r>
      <w:r w:rsidR="00D96230">
        <w:t xml:space="preserve">an internship </w:t>
      </w:r>
      <w:r w:rsidR="00F26C1E">
        <w:t>and</w:t>
      </w:r>
      <w:r w:rsidR="00D96230">
        <w:t xml:space="preserve"> </w:t>
      </w:r>
      <w:r w:rsidR="00F26C1E">
        <w:t>gain experience within the software engineering industry.</w:t>
      </w:r>
    </w:p>
    <w:sdt>
      <w:sdtPr>
        <w:alias w:val="Education:"/>
        <w:tag w:val="Education:"/>
        <w:id w:val="807127995"/>
        <w:placeholder>
          <w:docPart w:val="04F132FEBC544EC8A21819B15C48B81E"/>
        </w:placeholder>
        <w:temporary/>
        <w:showingPlcHdr/>
        <w15:appearance w15:val="hidden"/>
      </w:sdtPr>
      <w:sdtEndPr/>
      <w:sdtContent>
        <w:p w14:paraId="28D25642" w14:textId="77777777" w:rsidR="006270A9" w:rsidRDefault="7F685231">
          <w:pPr>
            <w:pStyle w:val="Heading1"/>
          </w:pPr>
          <w:r>
            <w:t>Education</w:t>
          </w:r>
        </w:p>
      </w:sdtContent>
    </w:sdt>
    <w:p w14:paraId="51B0CCB1" w14:textId="4705B505" w:rsidR="00896591" w:rsidRPr="00896591" w:rsidRDefault="00D96230" w:rsidP="00896591">
      <w:pPr>
        <w:pStyle w:val="Heading2"/>
      </w:pPr>
      <w:r>
        <w:t>University of Portland</w:t>
      </w:r>
    </w:p>
    <w:p w14:paraId="7BBFEFFB" w14:textId="59C9A9A3" w:rsidR="00896591" w:rsidRDefault="00896591" w:rsidP="00586975">
      <w:pPr>
        <w:pStyle w:val="ListBullet"/>
      </w:pPr>
      <w:r>
        <w:t>3.8 GPA</w:t>
      </w:r>
    </w:p>
    <w:p w14:paraId="2D8D1C3D" w14:textId="6A78158C" w:rsidR="005A0627" w:rsidRPr="005A0627" w:rsidRDefault="00586975" w:rsidP="005A0627">
      <w:pPr>
        <w:pStyle w:val="ListBullet"/>
      </w:pPr>
      <w:r>
        <w:t xml:space="preserve">Studying Computer Science at the </w:t>
      </w:r>
      <w:r w:rsidR="00B5396A">
        <w:t xml:space="preserve">Donald P. </w:t>
      </w:r>
      <w:r>
        <w:t>Shiley School of Engineering</w:t>
      </w:r>
    </w:p>
    <w:sdt>
      <w:sdtPr>
        <w:alias w:val="Experience:"/>
        <w:tag w:val="Experience:"/>
        <w:id w:val="171684534"/>
        <w:placeholder>
          <w:docPart w:val="C0282DC4B9B54273A0E42D2FF10495D2"/>
        </w:placeholder>
        <w:temporary/>
        <w:showingPlcHdr/>
        <w15:appearance w15:val="hidden"/>
      </w:sdtPr>
      <w:sdtEndPr/>
      <w:sdtContent>
        <w:p w14:paraId="7FB4A4D7" w14:textId="77777777" w:rsidR="006270A9" w:rsidRDefault="7F685231">
          <w:pPr>
            <w:pStyle w:val="Heading1"/>
          </w:pPr>
          <w:r>
            <w:t>Experience</w:t>
          </w:r>
        </w:p>
      </w:sdtContent>
    </w:sdt>
    <w:p w14:paraId="5024BC92" w14:textId="3C9D5CF3" w:rsidR="006270A9" w:rsidRDefault="1A7282DE">
      <w:pPr>
        <w:pStyle w:val="Heading2"/>
      </w:pPr>
      <w:r>
        <w:t xml:space="preserve">coding mentor and instructor | coderdojo | summer 2016 </w:t>
      </w:r>
      <w:r w:rsidR="003B5812">
        <w:t>–</w:t>
      </w:r>
      <w:r>
        <w:t xml:space="preserve"> </w:t>
      </w:r>
      <w:r w:rsidR="003B5812">
        <w:t>Summer 2017</w:t>
      </w:r>
    </w:p>
    <w:p w14:paraId="2C631F9B" w14:textId="79DEE62C" w:rsidR="006270A9" w:rsidRDefault="1A7282DE">
      <w:pPr>
        <w:pStyle w:val="ListBullet"/>
      </w:pPr>
      <w:r>
        <w:t xml:space="preserve">I volunteer for CoderDojo where I help kids </w:t>
      </w:r>
      <w:r w:rsidR="003B5812">
        <w:t xml:space="preserve">in </w:t>
      </w:r>
      <w:proofErr w:type="gramStart"/>
      <w:r w:rsidR="003B5812">
        <w:t>learning</w:t>
      </w:r>
      <w:r>
        <w:t>, and</w:t>
      </w:r>
      <w:proofErr w:type="gramEnd"/>
      <w:r>
        <w:t xml:space="preserve"> teach programming languages to children.   I guide them through projects that are designed to help beginners learn how to code.</w:t>
      </w:r>
    </w:p>
    <w:p w14:paraId="2F2375EC" w14:textId="0EFE9513" w:rsidR="00CE59B8" w:rsidRDefault="003B5812">
      <w:pPr>
        <w:pStyle w:val="ListBullet"/>
      </w:pPr>
      <w:r>
        <w:t>Lead lectures on python</w:t>
      </w:r>
    </w:p>
    <w:p w14:paraId="4E0DC6BD" w14:textId="5FB93F64" w:rsidR="00CE59B8" w:rsidRDefault="7F685231" w:rsidP="00CE59B8">
      <w:pPr>
        <w:pStyle w:val="Heading2"/>
      </w:pPr>
      <w:r>
        <w:t>Self-lead WEB projects | fall 2015 - present</w:t>
      </w:r>
    </w:p>
    <w:p w14:paraId="256DE06F" w14:textId="5D6BC5C0" w:rsidR="00CE59B8" w:rsidRDefault="00DF5557" w:rsidP="00CE59B8">
      <w:pPr>
        <w:pStyle w:val="ListBullet"/>
      </w:pPr>
      <w:r>
        <w:t>Written and published my own browser extension.  Published multiple updates.</w:t>
      </w:r>
      <w:r w:rsidR="005A0627">
        <w:t xml:space="preserve"> </w:t>
      </w:r>
      <w:hyperlink r:id="rId8" w:history="1">
        <w:r w:rsidR="005A0627" w:rsidRPr="005A0627">
          <w:rPr>
            <w:rStyle w:val="Hyperlink"/>
          </w:rPr>
          <w:t>Find it here.</w:t>
        </w:r>
      </w:hyperlink>
    </w:p>
    <w:p w14:paraId="740B5C09" w14:textId="296502FB" w:rsidR="00DF5557" w:rsidRDefault="00887B60" w:rsidP="00CE59B8">
      <w:pPr>
        <w:pStyle w:val="ListBullet"/>
      </w:pPr>
      <w:r>
        <w:t xml:space="preserve">Created my own blog, with a </w:t>
      </w:r>
      <w:r w:rsidR="005A0627">
        <w:t>node.js</w:t>
      </w:r>
      <w:r>
        <w:t xml:space="preserve"> based SSG and git</w:t>
      </w:r>
      <w:r w:rsidR="00B62F24">
        <w:t xml:space="preserve"> auto deployment</w:t>
      </w:r>
      <w:r w:rsidR="005A0627">
        <w:t xml:space="preserve">.  </w:t>
      </w:r>
      <w:hyperlink r:id="rId9" w:history="1">
        <w:r w:rsidR="00766A85" w:rsidRPr="00766A85">
          <w:rPr>
            <w:rStyle w:val="Hyperlink"/>
          </w:rPr>
          <w:t>Find it here.</w:t>
        </w:r>
      </w:hyperlink>
      <w:bookmarkStart w:id="0" w:name="_GoBack"/>
      <w:bookmarkEnd w:id="0"/>
    </w:p>
    <w:p w14:paraId="248DB099" w14:textId="1FF4D3DD" w:rsidR="00B62F24" w:rsidRDefault="00B62F24" w:rsidP="00CE59B8">
      <w:pPr>
        <w:pStyle w:val="ListBullet"/>
      </w:pPr>
      <w:r>
        <w:t xml:space="preserve">Contributed to various open source </w:t>
      </w:r>
      <w:r w:rsidR="008A6A04">
        <w:t xml:space="preserve">projects on </w:t>
      </w:r>
      <w:r w:rsidR="005A0627">
        <w:t xml:space="preserve">GitHub </w:t>
      </w:r>
      <w:hyperlink r:id="rId10" w:history="1">
        <w:r w:rsidR="005A0627" w:rsidRPr="005A0627">
          <w:rPr>
            <w:rStyle w:val="Hyperlink"/>
          </w:rPr>
          <w:t>my GitHub</w:t>
        </w:r>
      </w:hyperlink>
    </w:p>
    <w:p w14:paraId="4717150D" w14:textId="77777777" w:rsidR="00D96230" w:rsidRDefault="00D96230" w:rsidP="00D96230">
      <w:pPr>
        <w:pStyle w:val="Heading2"/>
      </w:pPr>
      <w:r>
        <w:t>Web Developer | University of portland | fall 2017 - present</w:t>
      </w:r>
    </w:p>
    <w:p w14:paraId="267115BF" w14:textId="205EA4A2" w:rsidR="00D96230" w:rsidRDefault="00D96230" w:rsidP="00D96230">
      <w:pPr>
        <w:pStyle w:val="ListBullet"/>
      </w:pPr>
      <w:r>
        <w:t>Developed java web applications using Life</w:t>
      </w:r>
      <w:r w:rsidR="003B5812">
        <w:t>r</w:t>
      </w:r>
      <w:r>
        <w:t xml:space="preserve">ay. </w:t>
      </w:r>
    </w:p>
    <w:p w14:paraId="1E5F6C24" w14:textId="60BF46A7" w:rsidR="003B5812" w:rsidRDefault="00D96230" w:rsidP="003B5812">
      <w:pPr>
        <w:pStyle w:val="ListBullet"/>
      </w:pPr>
      <w:r>
        <w:t>Developed Portlets for the school website in Java using Life</w:t>
      </w:r>
      <w:r w:rsidR="003B5812">
        <w:t>r</w:t>
      </w:r>
      <w:r>
        <w:t>ay built on Eclipse</w:t>
      </w:r>
    </w:p>
    <w:sdt>
      <w:sdtPr>
        <w:alias w:val="Skills &amp; Abilities:"/>
        <w:tag w:val="Skills &amp; Abilities:"/>
        <w:id w:val="458624136"/>
        <w:placeholder>
          <w:docPart w:val="F63141FEB62747AA922655115906F85C"/>
        </w:placeholder>
        <w:temporary/>
        <w:showingPlcHdr/>
        <w15:appearance w15:val="hidden"/>
      </w:sdtPr>
      <w:sdtContent>
        <w:p w14:paraId="3E8C5439" w14:textId="77777777" w:rsidR="005A0627" w:rsidRDefault="005A0627" w:rsidP="005A0627">
          <w:pPr>
            <w:pStyle w:val="Heading1"/>
          </w:pPr>
          <w:r>
            <w:t>Skills &amp; Abilities</w:t>
          </w:r>
        </w:p>
      </w:sdtContent>
    </w:sdt>
    <w:p w14:paraId="2887F583" w14:textId="77777777" w:rsidR="005A0627" w:rsidRDefault="005A0627" w:rsidP="005A0627">
      <w:pPr>
        <w:pStyle w:val="ListBullet"/>
      </w:pPr>
      <w:r>
        <w:t>I can communicate clearly with other people</w:t>
      </w:r>
    </w:p>
    <w:p w14:paraId="02E25E29" w14:textId="77777777" w:rsidR="005A0627" w:rsidRDefault="005A0627" w:rsidP="005A0627">
      <w:pPr>
        <w:pStyle w:val="ListBullet"/>
      </w:pPr>
      <w:r>
        <w:t>I can lead groups of people effectively</w:t>
      </w:r>
    </w:p>
    <w:p w14:paraId="41430DE1" w14:textId="77777777" w:rsidR="005A0627" w:rsidRDefault="005A0627" w:rsidP="005A0627">
      <w:pPr>
        <w:pStyle w:val="ListBullet"/>
      </w:pPr>
      <w:r>
        <w:t>I can learn new tasks quick and efficiently</w:t>
      </w:r>
    </w:p>
    <w:p w14:paraId="4478596A" w14:textId="77777777" w:rsidR="005A0627" w:rsidRDefault="005A0627" w:rsidP="005A0627">
      <w:pPr>
        <w:pStyle w:val="ListBullet"/>
      </w:pPr>
      <w:r>
        <w:t>Version control, Git/GitHub</w:t>
      </w:r>
    </w:p>
    <w:p w14:paraId="580B1ED5" w14:textId="77777777" w:rsidR="005A0627" w:rsidRDefault="005A0627" w:rsidP="005A0627">
      <w:pPr>
        <w:pStyle w:val="ListBullet"/>
      </w:pPr>
      <w:r>
        <w:t>Program in Java/Python/JavaScript/jQuery</w:t>
      </w:r>
    </w:p>
    <w:p w14:paraId="3DAABDBA" w14:textId="77777777" w:rsidR="005A0627" w:rsidRDefault="005A0627" w:rsidP="005A0627">
      <w:pPr>
        <w:pStyle w:val="ListBullet"/>
      </w:pPr>
      <w:r>
        <w:t>Design web pages with HTML/CSS/XML/JSP</w:t>
      </w:r>
    </w:p>
    <w:p w14:paraId="5A3D5512" w14:textId="77777777" w:rsidR="005A0627" w:rsidRDefault="005A0627" w:rsidP="005A0627">
      <w:pPr>
        <w:pStyle w:val="ListBullet"/>
      </w:pPr>
      <w:r>
        <w:t>Experience using Liferay framework for large enterprise applications</w:t>
      </w:r>
    </w:p>
    <w:p w14:paraId="250656AD" w14:textId="2491DA0E" w:rsidR="003B5812" w:rsidRDefault="003B5812" w:rsidP="003B5812">
      <w:pPr>
        <w:pStyle w:val="ListBullet"/>
      </w:pPr>
      <w:r>
        <w:t>Design, build, and implement web applications using Java, JavaScript, jQuery/Ajax/ SQL</w:t>
      </w:r>
    </w:p>
    <w:p w14:paraId="7DF04949" w14:textId="77777777" w:rsidR="00CC12C7" w:rsidRPr="00CC12C7" w:rsidRDefault="7F685231" w:rsidP="00302765">
      <w:pPr>
        <w:pStyle w:val="Heading1"/>
      </w:pPr>
      <w:r>
        <w:t>References</w:t>
      </w:r>
    </w:p>
    <w:p w14:paraId="06387221" w14:textId="5A424A01" w:rsidR="00302765" w:rsidRPr="001B29CF" w:rsidRDefault="7F685231" w:rsidP="00302765">
      <w:pPr>
        <w:pStyle w:val="ListBullet"/>
        <w:numPr>
          <w:ilvl w:val="0"/>
          <w:numId w:val="0"/>
        </w:numPr>
      </w:pPr>
      <w:r>
        <w:t>Refe</w:t>
      </w:r>
      <w:r w:rsidR="008A6A04">
        <w:t>rences are available upon request</w:t>
      </w:r>
      <w:r w:rsidR="00400CBB">
        <w:t>.</w:t>
      </w:r>
    </w:p>
    <w:sectPr w:rsidR="00302765" w:rsidRPr="001B29CF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435B0" w14:textId="77777777" w:rsidR="00BE354D" w:rsidRDefault="00BE354D">
      <w:pPr>
        <w:spacing w:after="0"/>
      </w:pPr>
      <w:r>
        <w:separator/>
      </w:r>
    </w:p>
  </w:endnote>
  <w:endnote w:type="continuationSeparator" w:id="0">
    <w:p w14:paraId="71B9D1F5" w14:textId="77777777" w:rsidR="00BE354D" w:rsidRDefault="00BE35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3A606" w14:textId="68BC9054" w:rsidR="006270A9" w:rsidRDefault="7F685231">
    <w:pPr>
      <w:pStyle w:val="Footer"/>
    </w:pPr>
    <w:r>
      <w:t xml:space="preserve">Page </w:t>
    </w:r>
    <w:r w:rsidR="009D5933" w:rsidRPr="7F685231">
      <w:rPr>
        <w:noProof/>
      </w:rPr>
      <w:fldChar w:fldCharType="begin"/>
    </w:r>
    <w:r w:rsidR="009D5933" w:rsidRPr="7F685231">
      <w:rPr>
        <w:noProof/>
      </w:rPr>
      <w:instrText xml:space="preserve"> PAGE   \* MERGEFORMAT </w:instrText>
    </w:r>
    <w:r w:rsidR="009D5933" w:rsidRPr="7F685231">
      <w:rPr>
        <w:noProof/>
      </w:rPr>
      <w:fldChar w:fldCharType="separate"/>
    </w:r>
    <w:r w:rsidR="00114108">
      <w:rPr>
        <w:noProof/>
      </w:rPr>
      <w:t>2</w:t>
    </w:r>
    <w:r w:rsidR="009D5933" w:rsidRPr="7F6852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2BF73" w14:textId="77777777" w:rsidR="00BE354D" w:rsidRDefault="00BE354D">
      <w:pPr>
        <w:spacing w:after="0"/>
      </w:pPr>
      <w:r>
        <w:separator/>
      </w:r>
    </w:p>
  </w:footnote>
  <w:footnote w:type="continuationSeparator" w:id="0">
    <w:p w14:paraId="6AD3765D" w14:textId="77777777" w:rsidR="00BE354D" w:rsidRDefault="00BE35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1A062AF"/>
    <w:multiLevelType w:val="hybridMultilevel"/>
    <w:tmpl w:val="82D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213"/>
    <w:rsid w:val="000A4F59"/>
    <w:rsid w:val="000A76A1"/>
    <w:rsid w:val="00114108"/>
    <w:rsid w:val="00141A4C"/>
    <w:rsid w:val="001B29CF"/>
    <w:rsid w:val="001F513C"/>
    <w:rsid w:val="00215B05"/>
    <w:rsid w:val="0028220F"/>
    <w:rsid w:val="00302765"/>
    <w:rsid w:val="00351481"/>
    <w:rsid w:val="00356C14"/>
    <w:rsid w:val="003B5812"/>
    <w:rsid w:val="00400CBB"/>
    <w:rsid w:val="00493D5C"/>
    <w:rsid w:val="00520EF6"/>
    <w:rsid w:val="00586975"/>
    <w:rsid w:val="005A0627"/>
    <w:rsid w:val="00617B26"/>
    <w:rsid w:val="006270A9"/>
    <w:rsid w:val="00675956"/>
    <w:rsid w:val="00681034"/>
    <w:rsid w:val="00766A85"/>
    <w:rsid w:val="00804228"/>
    <w:rsid w:val="00816216"/>
    <w:rsid w:val="00875CCB"/>
    <w:rsid w:val="0087734B"/>
    <w:rsid w:val="00887B60"/>
    <w:rsid w:val="00896591"/>
    <w:rsid w:val="008A6A04"/>
    <w:rsid w:val="00963A2E"/>
    <w:rsid w:val="009D5933"/>
    <w:rsid w:val="00AC0D70"/>
    <w:rsid w:val="00AE27D1"/>
    <w:rsid w:val="00B5396A"/>
    <w:rsid w:val="00B62F24"/>
    <w:rsid w:val="00BD768D"/>
    <w:rsid w:val="00BE354D"/>
    <w:rsid w:val="00C61F8E"/>
    <w:rsid w:val="00CC12C7"/>
    <w:rsid w:val="00CE59B8"/>
    <w:rsid w:val="00D96230"/>
    <w:rsid w:val="00DF5557"/>
    <w:rsid w:val="00E0274D"/>
    <w:rsid w:val="00E40213"/>
    <w:rsid w:val="00E83E4B"/>
    <w:rsid w:val="00F26C1E"/>
    <w:rsid w:val="00FE5AF0"/>
    <w:rsid w:val="1A7282DE"/>
    <w:rsid w:val="4388AEA6"/>
    <w:rsid w:val="7F68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17812A"/>
  <w15:chartTrackingRefBased/>
  <w15:docId w15:val="{E410571D-3393-403F-AE9A-4250CAF5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402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76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weininger/recent-pdf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weinin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exweininger/blo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W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226DDDF8094E5492DAB9A27206E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304A5-0F3D-48E2-A50C-F101096D062D}"/>
      </w:docPartPr>
      <w:docPartBody>
        <w:p w:rsidR="00786CD2" w:rsidRDefault="003672B9">
          <w:pPr>
            <w:pStyle w:val="E5226DDDF8094E5492DAB9A27206EAB7"/>
          </w:pPr>
          <w:r>
            <w:t>Objective</w:t>
          </w:r>
        </w:p>
      </w:docPartBody>
    </w:docPart>
    <w:docPart>
      <w:docPartPr>
        <w:name w:val="04F132FEBC544EC8A21819B15C48B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29232-73DD-43AB-8F8F-B67A9C9B2001}"/>
      </w:docPartPr>
      <w:docPartBody>
        <w:p w:rsidR="00786CD2" w:rsidRDefault="003672B9">
          <w:pPr>
            <w:pStyle w:val="04F132FEBC544EC8A21819B15C48B81E"/>
          </w:pPr>
          <w:r>
            <w:t>Education</w:t>
          </w:r>
        </w:p>
      </w:docPartBody>
    </w:docPart>
    <w:docPart>
      <w:docPartPr>
        <w:name w:val="C0282DC4B9B54273A0E42D2FF1049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08D0F-8EBB-4F95-A5AD-F05305EAF7B2}"/>
      </w:docPartPr>
      <w:docPartBody>
        <w:p w:rsidR="00786CD2" w:rsidRDefault="003672B9">
          <w:pPr>
            <w:pStyle w:val="C0282DC4B9B54273A0E42D2FF10495D2"/>
          </w:pPr>
          <w:r>
            <w:t>Experience</w:t>
          </w:r>
        </w:p>
      </w:docPartBody>
    </w:docPart>
    <w:docPart>
      <w:docPartPr>
        <w:name w:val="F63141FEB62747AA922655115906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F8FFB-AFF7-4EBD-A16F-26F88FE67193}"/>
      </w:docPartPr>
      <w:docPartBody>
        <w:p w:rsidR="00000000" w:rsidRDefault="0086271F" w:rsidP="0086271F">
          <w:pPr>
            <w:pStyle w:val="F63141FEB62747AA922655115906F85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2B9"/>
    <w:rsid w:val="003672B9"/>
    <w:rsid w:val="00786CD2"/>
    <w:rsid w:val="0086271F"/>
    <w:rsid w:val="008E7ABF"/>
    <w:rsid w:val="00B8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B09DE21B83405B965EB0979E313FCC">
    <w:name w:val="9EB09DE21B83405B965EB0979E313FCC"/>
  </w:style>
  <w:style w:type="paragraph" w:customStyle="1" w:styleId="4559C6A872204ADD89F215F89FA24A91">
    <w:name w:val="4559C6A872204ADD89F215F89FA24A91"/>
  </w:style>
  <w:style w:type="paragraph" w:customStyle="1" w:styleId="1DCFDB52C54342AEAD0E465F38212E51">
    <w:name w:val="1DCFDB52C54342AEAD0E465F38212E51"/>
  </w:style>
  <w:style w:type="paragraph" w:customStyle="1" w:styleId="BB97727494B44984833FD003141D8684">
    <w:name w:val="BB97727494B44984833FD003141D8684"/>
  </w:style>
  <w:style w:type="paragraph" w:customStyle="1" w:styleId="E5226DDDF8094E5492DAB9A27206EAB7">
    <w:name w:val="E5226DDDF8094E5492DAB9A27206EAB7"/>
  </w:style>
  <w:style w:type="paragraph" w:customStyle="1" w:styleId="DF24131DF45745C0900B952642F29C05">
    <w:name w:val="DF24131DF45745C0900B952642F29C05"/>
  </w:style>
  <w:style w:type="paragraph" w:customStyle="1" w:styleId="04F132FEBC544EC8A21819B15C48B81E">
    <w:name w:val="04F132FEBC544EC8A21819B15C48B81E"/>
  </w:style>
  <w:style w:type="paragraph" w:customStyle="1" w:styleId="91405D7BADDA47288167E7BFA8A5EE13">
    <w:name w:val="91405D7BADDA47288167E7BFA8A5EE13"/>
  </w:style>
  <w:style w:type="paragraph" w:customStyle="1" w:styleId="1A696281C36449A2A180896126B12F65">
    <w:name w:val="1A696281C36449A2A180896126B12F65"/>
  </w:style>
  <w:style w:type="paragraph" w:customStyle="1" w:styleId="1530FB366A7244CCB13DBAC9536465A2">
    <w:name w:val="1530FB366A7244CCB13DBAC9536465A2"/>
  </w:style>
  <w:style w:type="paragraph" w:customStyle="1" w:styleId="5C2BF33D558041E0ACB2FADA98DBD9DF">
    <w:name w:val="5C2BF33D558041E0ACB2FADA98DBD9DF"/>
  </w:style>
  <w:style w:type="paragraph" w:customStyle="1" w:styleId="D3EA79AEDC364B268730721EC1569BC1">
    <w:name w:val="D3EA79AEDC364B268730721EC1569BC1"/>
  </w:style>
  <w:style w:type="paragraph" w:customStyle="1" w:styleId="EE9BF11E487046B29223AA11C4FB3A4F">
    <w:name w:val="EE9BF11E487046B29223AA11C4FB3A4F"/>
  </w:style>
  <w:style w:type="paragraph" w:customStyle="1" w:styleId="736DC64BF9F74BA98C1C423A88E1D3E7">
    <w:name w:val="736DC64BF9F74BA98C1C423A88E1D3E7"/>
  </w:style>
  <w:style w:type="paragraph" w:customStyle="1" w:styleId="4CB6FBC649534D11937E31006EE2EAB7">
    <w:name w:val="4CB6FBC649534D11937E31006EE2EAB7"/>
  </w:style>
  <w:style w:type="paragraph" w:customStyle="1" w:styleId="7477172FDDDA4141A0E2AE2F2513AE9F">
    <w:name w:val="7477172FDDDA4141A0E2AE2F2513AE9F"/>
  </w:style>
  <w:style w:type="paragraph" w:customStyle="1" w:styleId="0529E654E59E4167AFA7C493A5E94629">
    <w:name w:val="0529E654E59E4167AFA7C493A5E94629"/>
  </w:style>
  <w:style w:type="paragraph" w:customStyle="1" w:styleId="EC0E7CDBF63A44EAAFE005F1564484FC">
    <w:name w:val="EC0E7CDBF63A44EAAFE005F1564484FC"/>
  </w:style>
  <w:style w:type="paragraph" w:customStyle="1" w:styleId="0BA57A4230B647AE89FE39FF91084568">
    <w:name w:val="0BA57A4230B647AE89FE39FF91084568"/>
  </w:style>
  <w:style w:type="paragraph" w:customStyle="1" w:styleId="B120801318D9438DB33758320BF9A695">
    <w:name w:val="B120801318D9438DB33758320BF9A695"/>
  </w:style>
  <w:style w:type="paragraph" w:customStyle="1" w:styleId="43F46513B0D8423CB8C88D257BDCDC21">
    <w:name w:val="43F46513B0D8423CB8C88D257BDCDC21"/>
  </w:style>
  <w:style w:type="paragraph" w:customStyle="1" w:styleId="50DE68A93A7640C0B4CA8887707C038E">
    <w:name w:val="50DE68A93A7640C0B4CA8887707C038E"/>
  </w:style>
  <w:style w:type="paragraph" w:customStyle="1" w:styleId="C3D934EE58594E1096C0CB7586635E42">
    <w:name w:val="C3D934EE58594E1096C0CB7586635E42"/>
  </w:style>
  <w:style w:type="paragraph" w:customStyle="1" w:styleId="BE96ADE50134491A92939D346D1B00FB">
    <w:name w:val="BE96ADE50134491A92939D346D1B00FB"/>
  </w:style>
  <w:style w:type="paragraph" w:customStyle="1" w:styleId="C0282DC4B9B54273A0E42D2FF10495D2">
    <w:name w:val="C0282DC4B9B54273A0E42D2FF10495D2"/>
  </w:style>
  <w:style w:type="paragraph" w:customStyle="1" w:styleId="A4F9A337F3164B59987C7795A368939F">
    <w:name w:val="A4F9A337F3164B59987C7795A368939F"/>
  </w:style>
  <w:style w:type="paragraph" w:customStyle="1" w:styleId="2CA96ED5C30F46F986785BD40F810B0E">
    <w:name w:val="2CA96ED5C30F46F986785BD40F810B0E"/>
  </w:style>
  <w:style w:type="paragraph" w:customStyle="1" w:styleId="FD46938B178D4E2FAD33D3EECA39CFF5">
    <w:name w:val="FD46938B178D4E2FAD33D3EECA39CFF5"/>
  </w:style>
  <w:style w:type="paragraph" w:customStyle="1" w:styleId="CC3858CF89C549AD9824836026571AE3">
    <w:name w:val="CC3858CF89C549AD9824836026571AE3"/>
  </w:style>
  <w:style w:type="paragraph" w:customStyle="1" w:styleId="06DD632F61E94000BFF60B59F0799E0C">
    <w:name w:val="06DD632F61E94000BFF60B59F0799E0C"/>
  </w:style>
  <w:style w:type="paragraph" w:customStyle="1" w:styleId="D7BE3F67260444F7B2C3100CBAAE1886">
    <w:name w:val="D7BE3F67260444F7B2C3100CBAAE1886"/>
  </w:style>
  <w:style w:type="paragraph" w:customStyle="1" w:styleId="28DB451452D9407596C09E3A75FF145E">
    <w:name w:val="28DB451452D9407596C09E3A75FF145E"/>
  </w:style>
  <w:style w:type="paragraph" w:customStyle="1" w:styleId="80ACFCF130D44533817CA4A96BA70EB1">
    <w:name w:val="80ACFCF130D44533817CA4A96BA70EB1"/>
  </w:style>
  <w:style w:type="paragraph" w:customStyle="1" w:styleId="B7BB35E462C34F0BB9D4AB0288CF677D">
    <w:name w:val="B7BB35E462C34F0BB9D4AB0288CF677D"/>
    <w:rsid w:val="003672B9"/>
  </w:style>
  <w:style w:type="paragraph" w:customStyle="1" w:styleId="AC1F127432F5438ABEE741B23F5BDD8A">
    <w:name w:val="AC1F127432F5438ABEE741B23F5BDD8A"/>
    <w:rsid w:val="008E7ABF"/>
  </w:style>
  <w:style w:type="paragraph" w:customStyle="1" w:styleId="13246226B29E47A79C1AD3332A8A71B7">
    <w:name w:val="13246226B29E47A79C1AD3332A8A71B7"/>
    <w:rsid w:val="008E7ABF"/>
  </w:style>
  <w:style w:type="paragraph" w:customStyle="1" w:styleId="017DAA0B93A04B8AB21F94A83C2F5F15">
    <w:name w:val="017DAA0B93A04B8AB21F94A83C2F5F15"/>
    <w:rsid w:val="0086271F"/>
  </w:style>
  <w:style w:type="paragraph" w:customStyle="1" w:styleId="271245D39A2C447AB067040161ED66CA">
    <w:name w:val="271245D39A2C447AB067040161ED66CA"/>
    <w:rsid w:val="0086271F"/>
  </w:style>
  <w:style w:type="paragraph" w:customStyle="1" w:styleId="F63141FEB62747AA922655115906F85C">
    <w:name w:val="F63141FEB62747AA922655115906F85C"/>
    <w:rsid w:val="00862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5D51-37DD-4532-97C0-EB6CC049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Weininger</dc:creator>
  <cp:keywords/>
  <cp:lastModifiedBy>Alex Weininger</cp:lastModifiedBy>
  <cp:revision>2</cp:revision>
  <dcterms:created xsi:type="dcterms:W3CDTF">2018-03-20T04:18:00Z</dcterms:created>
  <dcterms:modified xsi:type="dcterms:W3CDTF">2018-03-20T04:18:00Z</dcterms:modified>
  <cp:version/>
</cp:coreProperties>
</file>